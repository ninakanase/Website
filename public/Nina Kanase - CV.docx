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nter your name:"/>
        <w:tag w:val="Enter your name:"/>
        <w:id w:val="4805016"/>
        <w:placeholder>
          <w:docPart w:val="9432DB1BE9E94DF4B08686E8A52474F3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:rsidR="00351293" w:rsidRDefault="00891A1E">
          <w:pPr>
            <w:pStyle w:val="YourName"/>
          </w:pPr>
          <w:r>
            <w:t>nina Kanase</w:t>
          </w:r>
        </w:p>
      </w:sdtContent>
    </w:sdt>
    <w:p w:rsidR="00351293" w:rsidRDefault="00891A1E">
      <w:pPr>
        <w:pStyle w:val="ContactInformation"/>
      </w:pPr>
      <w:r>
        <w:t>2035 Willow Bend Drive</w:t>
      </w:r>
      <w:r w:rsidR="00115D44">
        <w:t xml:space="preserve">, </w:t>
      </w:r>
      <w:r>
        <w:t>Oak Leaf, TX 75154</w:t>
      </w:r>
      <w:r w:rsidR="00115D44">
        <w:t xml:space="preserve"> </w:t>
      </w:r>
      <w:sdt>
        <w:sdtPr>
          <w:alias w:val="Separator:"/>
          <w:tag w:val="Separator:"/>
          <w:id w:val="852073584"/>
          <w:placeholder>
            <w:docPart w:val="758BFBD8093047F48E3DFBAF6D6A1E22"/>
          </w:placeholder>
          <w:temporary/>
          <w:showingPlcHdr/>
          <w15:appearance w15:val="hidden"/>
        </w:sdtPr>
        <w:sdtEndPr/>
        <w:sdtContent>
          <w:r w:rsidR="00032A20">
            <w:t>|</w:t>
          </w:r>
        </w:sdtContent>
      </w:sdt>
      <w:r w:rsidR="00115D44">
        <w:t xml:space="preserve"> </w:t>
      </w:r>
      <w:r>
        <w:t>214-808-5550</w:t>
      </w:r>
      <w:r w:rsidR="00115D44">
        <w:t xml:space="preserve"> </w:t>
      </w:r>
      <w:sdt>
        <w:sdtPr>
          <w:alias w:val="Separator:"/>
          <w:tag w:val="Separator:"/>
          <w:id w:val="-1800520950"/>
          <w:placeholder>
            <w:docPart w:val="A02D84DCF47049BEA08CF877E3C9C771"/>
          </w:placeholder>
          <w:temporary/>
          <w:showingPlcHdr/>
          <w15:appearance w15:val="hidden"/>
        </w:sdtPr>
        <w:sdtEndPr/>
        <w:sdtContent>
          <w:r w:rsidR="00032A20">
            <w:t>|</w:t>
          </w:r>
        </w:sdtContent>
      </w:sdt>
      <w:r w:rsidR="00115D44">
        <w:t xml:space="preserve"> </w:t>
      </w:r>
      <w:r>
        <w:t>ninakanase@hotmail.com</w:t>
      </w:r>
    </w:p>
    <w:p w:rsidR="00351293" w:rsidRDefault="009D4A33">
      <w:pPr>
        <w:pStyle w:val="SectionHeading"/>
      </w:pPr>
      <w:sdt>
        <w:sdtPr>
          <w:alias w:val="Education:"/>
          <w:tag w:val="Education:"/>
          <w:id w:val="-1894805864"/>
          <w:placeholder>
            <w:docPart w:val="AB06B1BF6CA94C4EBD5A1CBADA08ABB9"/>
          </w:placeholder>
          <w:temporary/>
          <w:showingPlcHdr/>
          <w15:appearance w15:val="hidden"/>
        </w:sdtPr>
        <w:sdtEndPr/>
        <w:sdtContent>
          <w:r w:rsidR="00F67425">
            <w:t>EDUCATION</w:t>
          </w:r>
        </w:sdtContent>
      </w:sdt>
    </w:p>
    <w:p w:rsidR="00351293" w:rsidRDefault="00891A1E">
      <w:pPr>
        <w:pStyle w:val="Location"/>
      </w:pPr>
      <w:r>
        <w:t>The University of Texas at Austin</w:t>
      </w:r>
    </w:p>
    <w:p w:rsidR="00351293" w:rsidRDefault="00891A1E" w:rsidP="00891A1E">
      <w:pPr>
        <w:pStyle w:val="JobTitle"/>
      </w:pPr>
      <w:r>
        <w:t xml:space="preserve">Bachelor of Science in Human Biology </w:t>
      </w:r>
      <w:r w:rsidR="00115D44">
        <w:tab/>
      </w:r>
      <w:r>
        <w:t xml:space="preserve"> Spring 2020</w:t>
      </w:r>
    </w:p>
    <w:p w:rsidR="00351293" w:rsidRDefault="00351293">
      <w:pPr>
        <w:pStyle w:val="SpaceAfter"/>
      </w:pPr>
    </w:p>
    <w:p w:rsidR="00351293" w:rsidRDefault="009D4A33">
      <w:pPr>
        <w:pStyle w:val="SectionHeading"/>
      </w:pPr>
      <w:sdt>
        <w:sdtPr>
          <w:alias w:val="Awards:"/>
          <w:tag w:val="Awards:"/>
          <w:id w:val="1299884277"/>
          <w:placeholder>
            <w:docPart w:val="49E6FD5E810947F5BAC0EEC7166B844A"/>
          </w:placeholder>
          <w:temporary/>
          <w:showingPlcHdr/>
          <w15:appearance w15:val="hidden"/>
        </w:sdtPr>
        <w:sdtEndPr/>
        <w:sdtContent>
          <w:r w:rsidR="00F67425">
            <w:t>AWARDS</w:t>
          </w:r>
        </w:sdtContent>
      </w:sdt>
    </w:p>
    <w:p w:rsidR="00351293" w:rsidRPr="00CF3241" w:rsidRDefault="00891A1E" w:rsidP="00891A1E">
      <w:pPr>
        <w:pStyle w:val="NormalBodyText"/>
        <w:rPr>
          <w:b/>
          <w:bCs/>
        </w:rPr>
      </w:pPr>
      <w:r>
        <w:t>Dean’s Honor List</w:t>
      </w:r>
      <w:r>
        <w:tab/>
      </w:r>
      <w:r w:rsidRPr="00CF3241">
        <w:rPr>
          <w:b/>
          <w:bCs/>
        </w:rPr>
        <w:t>May 30, 2018</w:t>
      </w:r>
    </w:p>
    <w:p w:rsidR="00351293" w:rsidRDefault="009D4A33">
      <w:pPr>
        <w:pStyle w:val="SectionHeading"/>
      </w:pPr>
      <w:sdt>
        <w:sdtPr>
          <w:alias w:val="Teaching Experience:"/>
          <w:tag w:val="Teaching Experience:"/>
          <w:id w:val="-1341844531"/>
          <w:placeholder>
            <w:docPart w:val="AB1D2DFF616548439008BE3E0C23FD8F"/>
          </w:placeholder>
          <w:showingPlcHdr/>
          <w15:appearance w15:val="hidden"/>
        </w:sdtPr>
        <w:sdtEndPr/>
        <w:sdtContent>
          <w:r w:rsidR="006243F7">
            <w:t>TEACHING EXPERIENCE</w:t>
          </w:r>
        </w:sdtContent>
      </w:sdt>
    </w:p>
    <w:p w:rsidR="00351293" w:rsidRDefault="00891A1E">
      <w:pPr>
        <w:pStyle w:val="Location"/>
      </w:pPr>
      <w:r>
        <w:t>The University of Texas at Austin</w:t>
      </w:r>
    </w:p>
    <w:p w:rsidR="00351293" w:rsidRDefault="00891A1E">
      <w:pPr>
        <w:pStyle w:val="JobTitle"/>
      </w:pPr>
      <w:r>
        <w:t>Teaching Assistant – to Professor Shabbir in “Organic Chemistry”</w:t>
      </w:r>
      <w:r w:rsidR="00115D44">
        <w:tab/>
      </w:r>
      <w:r>
        <w:t>Fall 2018</w:t>
      </w:r>
    </w:p>
    <w:p w:rsidR="00891A1E" w:rsidRDefault="00891A1E" w:rsidP="00891A1E">
      <w:pPr>
        <w:autoSpaceDE w:val="0"/>
        <w:autoSpaceDN w:val="0"/>
        <w:adjustRightInd w:val="0"/>
        <w:spacing w:line="240" w:lineRule="auto"/>
        <w:ind w:left="288"/>
      </w:pPr>
      <w:r>
        <w:t xml:space="preserve">Attended weekly lectures to assist and teach students the course material, </w:t>
      </w:r>
    </w:p>
    <w:p w:rsidR="00891A1E" w:rsidRDefault="00891A1E" w:rsidP="00891A1E">
      <w:pPr>
        <w:autoSpaceDE w:val="0"/>
        <w:autoSpaceDN w:val="0"/>
        <w:adjustRightInd w:val="0"/>
        <w:spacing w:line="240" w:lineRule="auto"/>
        <w:ind w:left="288"/>
      </w:pPr>
      <w:r>
        <w:t xml:space="preserve">held office hours and review sessions, graded exams and homework, </w:t>
      </w:r>
    </w:p>
    <w:p w:rsidR="00351293" w:rsidRDefault="00891A1E" w:rsidP="00891A1E">
      <w:pPr>
        <w:autoSpaceDE w:val="0"/>
        <w:autoSpaceDN w:val="0"/>
        <w:adjustRightInd w:val="0"/>
        <w:spacing w:line="240" w:lineRule="auto"/>
        <w:ind w:left="288"/>
      </w:pPr>
      <w:r>
        <w:t>and attended meetings with my professor.</w:t>
      </w:r>
    </w:p>
    <w:p w:rsidR="00891A1E" w:rsidRDefault="00891A1E" w:rsidP="00891A1E">
      <w:pPr>
        <w:autoSpaceDE w:val="0"/>
        <w:autoSpaceDN w:val="0"/>
        <w:adjustRightInd w:val="0"/>
        <w:spacing w:line="240" w:lineRule="auto"/>
        <w:ind w:left="288"/>
      </w:pPr>
    </w:p>
    <w:p w:rsidR="00351293" w:rsidRDefault="00891A1E">
      <w:pPr>
        <w:pStyle w:val="JobTitle"/>
      </w:pPr>
      <w:r>
        <w:t>Peer Learning Assistant – to Professor Sparks in “General Chemistry”</w:t>
      </w:r>
      <w:r w:rsidR="00115D44">
        <w:tab/>
      </w:r>
      <w:r>
        <w:t>Spring 2018</w:t>
      </w:r>
    </w:p>
    <w:p w:rsidR="00891A1E" w:rsidRDefault="00891A1E" w:rsidP="00891A1E">
      <w:pPr>
        <w:autoSpaceDE w:val="0"/>
        <w:autoSpaceDN w:val="0"/>
        <w:adjustRightInd w:val="0"/>
        <w:spacing w:line="240" w:lineRule="auto"/>
        <w:ind w:firstLine="288"/>
      </w:pPr>
      <w:r>
        <w:t xml:space="preserve">Aided students in learning course materials through interactive learning, prepared </w:t>
      </w:r>
    </w:p>
    <w:p w:rsidR="00891A1E" w:rsidRDefault="00891A1E" w:rsidP="00891A1E">
      <w:pPr>
        <w:autoSpaceDE w:val="0"/>
        <w:autoSpaceDN w:val="0"/>
        <w:adjustRightInd w:val="0"/>
        <w:spacing w:line="240" w:lineRule="auto"/>
        <w:ind w:firstLine="288"/>
      </w:pPr>
      <w:r>
        <w:t xml:space="preserve">material taught in lecture ahead of time, and attended weekly meetings with the </w:t>
      </w:r>
    </w:p>
    <w:p w:rsidR="00351293" w:rsidRDefault="00891A1E" w:rsidP="00891A1E">
      <w:pPr>
        <w:autoSpaceDE w:val="0"/>
        <w:autoSpaceDN w:val="0"/>
        <w:adjustRightInd w:val="0"/>
        <w:spacing w:line="240" w:lineRule="auto"/>
        <w:ind w:firstLine="288"/>
      </w:pPr>
      <w:r>
        <w:t>professors to discuss beneficial teaching and mentoring methods.</w:t>
      </w:r>
      <w:r w:rsidRPr="00891A1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1293" w:rsidRDefault="004555D9">
      <w:pPr>
        <w:pStyle w:val="SectionHeading"/>
      </w:pPr>
      <w:r>
        <w:t>SHADOWING AND VOLUNTEER</w:t>
      </w:r>
      <w:r w:rsidR="00CC32C0">
        <w:t xml:space="preserve"> experience</w:t>
      </w:r>
      <w:r>
        <w:t>S</w:t>
      </w:r>
    </w:p>
    <w:p w:rsidR="00351293" w:rsidRDefault="00CC32C0">
      <w:pPr>
        <w:pStyle w:val="Location"/>
      </w:pPr>
      <w:r>
        <w:t>Oak Cliff Children’s Clinic</w:t>
      </w:r>
    </w:p>
    <w:p w:rsidR="00351293" w:rsidRDefault="00CC32C0">
      <w:pPr>
        <w:pStyle w:val="JobTitle"/>
      </w:pPr>
      <w:r>
        <w:t>Heena Kanase, D.O.</w:t>
      </w:r>
      <w:r w:rsidR="00115D44">
        <w:tab/>
      </w:r>
      <w:r w:rsidRPr="00CC32C0">
        <w:t>May</w:t>
      </w:r>
      <w:r>
        <w:t xml:space="preserve"> </w:t>
      </w:r>
      <w:r w:rsidRPr="00CC32C0">
        <w:t xml:space="preserve">2019 </w:t>
      </w:r>
      <w:r>
        <w:t>–</w:t>
      </w:r>
      <w:r w:rsidRPr="00CC32C0">
        <w:t xml:space="preserve"> August</w:t>
      </w:r>
      <w:r>
        <w:t xml:space="preserve"> 2</w:t>
      </w:r>
      <w:r w:rsidRPr="00CC32C0">
        <w:t>019</w:t>
      </w:r>
    </w:p>
    <w:p w:rsidR="00CC32C0" w:rsidRPr="00CC32C0" w:rsidRDefault="00CC32C0" w:rsidP="00CC32C0">
      <w:pPr>
        <w:pStyle w:val="JobTitle"/>
        <w:rPr>
          <w:b w:val="0"/>
          <w:bCs/>
        </w:rPr>
      </w:pPr>
      <w:r>
        <w:rPr>
          <w:b w:val="0"/>
          <w:bCs/>
        </w:rPr>
        <w:t>S</w:t>
      </w:r>
      <w:r w:rsidRPr="00CC32C0">
        <w:rPr>
          <w:b w:val="0"/>
          <w:bCs/>
        </w:rPr>
        <w:t>hadowed the head pediatrician helping triage patients, collecting vitals,</w:t>
      </w:r>
    </w:p>
    <w:p w:rsidR="00CC32C0" w:rsidRDefault="00CC32C0" w:rsidP="00CC32C0">
      <w:pPr>
        <w:pStyle w:val="JobTitle"/>
        <w:rPr>
          <w:b w:val="0"/>
          <w:bCs/>
        </w:rPr>
      </w:pPr>
      <w:r w:rsidRPr="00CC32C0">
        <w:rPr>
          <w:b w:val="0"/>
          <w:bCs/>
        </w:rPr>
        <w:t xml:space="preserve">charting, and doing in-office diagnostic testing as ordered. </w:t>
      </w:r>
      <w:r>
        <w:rPr>
          <w:b w:val="0"/>
          <w:bCs/>
        </w:rPr>
        <w:t>Fo</w:t>
      </w:r>
      <w:r w:rsidRPr="00CC32C0">
        <w:rPr>
          <w:b w:val="0"/>
          <w:bCs/>
        </w:rPr>
        <w:t xml:space="preserve">llowed the </w:t>
      </w:r>
    </w:p>
    <w:p w:rsidR="00CC32C0" w:rsidRPr="00CC32C0" w:rsidRDefault="00CC32C0" w:rsidP="00CC32C0">
      <w:pPr>
        <w:pStyle w:val="JobTitle"/>
        <w:rPr>
          <w:b w:val="0"/>
          <w:bCs/>
        </w:rPr>
      </w:pPr>
      <w:r w:rsidRPr="00CC32C0">
        <w:rPr>
          <w:b w:val="0"/>
          <w:bCs/>
        </w:rPr>
        <w:t xml:space="preserve">pediatrician as </w:t>
      </w:r>
      <w:r>
        <w:rPr>
          <w:b w:val="0"/>
          <w:bCs/>
        </w:rPr>
        <w:t>she</w:t>
      </w:r>
      <w:r w:rsidRPr="00CC32C0">
        <w:rPr>
          <w:b w:val="0"/>
          <w:bCs/>
        </w:rPr>
        <w:t xml:space="preserve"> evaluated patients</w:t>
      </w:r>
      <w:r>
        <w:rPr>
          <w:b w:val="0"/>
          <w:bCs/>
        </w:rPr>
        <w:t xml:space="preserve"> and </w:t>
      </w:r>
      <w:r w:rsidRPr="00CC32C0">
        <w:rPr>
          <w:b w:val="0"/>
          <w:bCs/>
        </w:rPr>
        <w:t>performed</w:t>
      </w:r>
    </w:p>
    <w:p w:rsidR="00CC32C0" w:rsidRDefault="00CC32C0" w:rsidP="00CC32C0">
      <w:pPr>
        <w:pStyle w:val="Location"/>
        <w:rPr>
          <w:bCs/>
        </w:rPr>
      </w:pPr>
      <w:r w:rsidRPr="00CC32C0">
        <w:rPr>
          <w:bCs/>
        </w:rPr>
        <w:t>parts of the physical examinations.</w:t>
      </w:r>
    </w:p>
    <w:p w:rsidR="00CF3241" w:rsidRDefault="00CF3241" w:rsidP="00CC32C0">
      <w:pPr>
        <w:pStyle w:val="Location"/>
        <w:rPr>
          <w:bCs/>
        </w:rPr>
      </w:pPr>
    </w:p>
    <w:p w:rsidR="00351293" w:rsidRDefault="00351293" w:rsidP="00CF3241">
      <w:pPr>
        <w:pStyle w:val="Location"/>
        <w:ind w:left="0"/>
        <w:rPr>
          <w:bCs/>
        </w:rPr>
      </w:pPr>
    </w:p>
    <w:p w:rsidR="00CF3241" w:rsidRPr="00CC32C0" w:rsidRDefault="00CF3241" w:rsidP="00CF3241">
      <w:pPr>
        <w:pStyle w:val="Location"/>
        <w:rPr>
          <w:bCs/>
        </w:rPr>
      </w:pPr>
      <w:r>
        <w:rPr>
          <w:bCs/>
        </w:rPr>
        <w:t xml:space="preserve">Velez Pediatrics </w:t>
      </w:r>
    </w:p>
    <w:p w:rsidR="00CF3241" w:rsidRDefault="00CF3241" w:rsidP="00CF3241">
      <w:pPr>
        <w:pStyle w:val="JobTitle"/>
      </w:pPr>
      <w:r>
        <w:t>Eduardo Velez, M.D.</w:t>
      </w:r>
      <w:r>
        <w:tab/>
        <w:t>July 2019</w:t>
      </w:r>
    </w:p>
    <w:p w:rsidR="00CF3241" w:rsidRDefault="00CF3241" w:rsidP="00CF3241">
      <w:pPr>
        <w:pStyle w:val="SpaceAfter"/>
      </w:pPr>
      <w:r>
        <w:t>S</w:t>
      </w:r>
      <w:r w:rsidRPr="00CF3241">
        <w:t xml:space="preserve">hadowed three physician assistants' as they examined patients. </w:t>
      </w:r>
      <w:r>
        <w:t xml:space="preserve">Read up on different diagnosis encountered after seeing patients. </w:t>
      </w:r>
    </w:p>
    <w:p w:rsidR="00CF3241" w:rsidRPr="00CF3241" w:rsidRDefault="00CF3241" w:rsidP="00CF3241">
      <w:pPr>
        <w:pStyle w:val="SpaceAfter"/>
      </w:pPr>
    </w:p>
    <w:p w:rsidR="00351293" w:rsidRDefault="00CC32C0">
      <w:pPr>
        <w:pStyle w:val="Location"/>
      </w:pPr>
      <w:r w:rsidRPr="00CC32C0">
        <w:t>Comprehensive Pediatric Care</w:t>
      </w:r>
    </w:p>
    <w:p w:rsidR="00351293" w:rsidRDefault="00CC32C0">
      <w:pPr>
        <w:pStyle w:val="JobTitle"/>
      </w:pPr>
      <w:r>
        <w:t xml:space="preserve">Yasmin </w:t>
      </w:r>
      <w:proofErr w:type="spellStart"/>
      <w:r>
        <w:t>Tejani</w:t>
      </w:r>
      <w:proofErr w:type="spellEnd"/>
      <w:r>
        <w:t>, D.O.</w:t>
      </w:r>
      <w:r w:rsidR="00115D44">
        <w:tab/>
      </w:r>
      <w:r>
        <w:t>July 2019 – August 2019</w:t>
      </w:r>
    </w:p>
    <w:p w:rsidR="00CC32C0" w:rsidRDefault="00CC32C0" w:rsidP="00CC32C0">
      <w:pPr>
        <w:autoSpaceDE w:val="0"/>
        <w:autoSpaceDN w:val="0"/>
        <w:adjustRightInd w:val="0"/>
        <w:spacing w:line="240" w:lineRule="auto"/>
        <w:ind w:left="288"/>
      </w:pPr>
      <w:r>
        <w:t>Shadowed the head pediatrician and nurse practitioner. Followed the</w:t>
      </w:r>
    </w:p>
    <w:p w:rsidR="00CC32C0" w:rsidRDefault="00CC32C0" w:rsidP="00CC32C0">
      <w:pPr>
        <w:autoSpaceDE w:val="0"/>
        <w:autoSpaceDN w:val="0"/>
        <w:adjustRightInd w:val="0"/>
        <w:spacing w:line="240" w:lineRule="auto"/>
        <w:ind w:left="288"/>
      </w:pPr>
      <w:r>
        <w:t xml:space="preserve">pediatrician, nurse practitioner, and medical assistants as they evaluated </w:t>
      </w:r>
    </w:p>
    <w:p w:rsidR="00351293" w:rsidRDefault="00CC32C0" w:rsidP="00CC32C0">
      <w:pPr>
        <w:autoSpaceDE w:val="0"/>
        <w:autoSpaceDN w:val="0"/>
        <w:adjustRightInd w:val="0"/>
        <w:spacing w:line="240" w:lineRule="auto"/>
        <w:ind w:left="288"/>
        <w:rPr>
          <w:rFonts w:ascii="Times New Roman" w:hAnsi="Times New Roman" w:cs="Times New Roman"/>
          <w:sz w:val="20"/>
          <w:szCs w:val="20"/>
        </w:rPr>
      </w:pPr>
      <w:r>
        <w:t xml:space="preserve">patients. Performed parts of the physical examinations. </w:t>
      </w:r>
      <w:r w:rsidRPr="00CC32C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C32C0" w:rsidRDefault="00CC32C0" w:rsidP="00CC32C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205E1" w:rsidRDefault="006205E1" w:rsidP="00CC32C0">
      <w:pPr>
        <w:autoSpaceDE w:val="0"/>
        <w:autoSpaceDN w:val="0"/>
        <w:adjustRightInd w:val="0"/>
        <w:spacing w:line="240" w:lineRule="auto"/>
      </w:pPr>
    </w:p>
    <w:p w:rsidR="00FD647C" w:rsidRDefault="00FD647C" w:rsidP="00FD647C">
      <w:pPr>
        <w:pStyle w:val="Location"/>
      </w:pPr>
    </w:p>
    <w:p w:rsidR="00FD647C" w:rsidRDefault="00FD647C" w:rsidP="00FD647C">
      <w:pPr>
        <w:pStyle w:val="Location"/>
      </w:pPr>
      <w:r>
        <w:t>Children’s Medical Center Dallas</w:t>
      </w:r>
    </w:p>
    <w:p w:rsidR="00351293" w:rsidRDefault="00CC32C0">
      <w:pPr>
        <w:pStyle w:val="JobTitle"/>
      </w:pPr>
      <w:r>
        <w:t>Howard Price, DDS</w:t>
      </w:r>
      <w:r w:rsidR="00115D44">
        <w:tab/>
      </w:r>
      <w:r w:rsidRPr="00CC32C0">
        <w:t>August</w:t>
      </w:r>
      <w:r>
        <w:t xml:space="preserve"> </w:t>
      </w:r>
      <w:r w:rsidRPr="00CC32C0">
        <w:t>2018</w:t>
      </w:r>
    </w:p>
    <w:p w:rsidR="00CC32C0" w:rsidRPr="00CC32C0" w:rsidRDefault="00CC32C0" w:rsidP="00CC32C0">
      <w:pPr>
        <w:autoSpaceDE w:val="0"/>
        <w:autoSpaceDN w:val="0"/>
        <w:adjustRightInd w:val="0"/>
        <w:spacing w:line="240" w:lineRule="auto"/>
        <w:ind w:firstLine="288"/>
      </w:pPr>
      <w:r>
        <w:t>S</w:t>
      </w:r>
      <w:r w:rsidRPr="00CC32C0">
        <w:t>hadowed a maxillofacial surgeon as they performed several</w:t>
      </w:r>
    </w:p>
    <w:p w:rsidR="00CC32C0" w:rsidRDefault="00CC32C0" w:rsidP="00CC32C0">
      <w:pPr>
        <w:autoSpaceDE w:val="0"/>
        <w:autoSpaceDN w:val="0"/>
        <w:adjustRightInd w:val="0"/>
        <w:spacing w:line="240" w:lineRule="auto"/>
        <w:ind w:firstLine="288"/>
      </w:pPr>
      <w:r w:rsidRPr="00CC32C0">
        <w:t xml:space="preserve">wisdom teeth extractions on autistic patients in the </w:t>
      </w:r>
      <w:r>
        <w:t xml:space="preserve">operation room. </w:t>
      </w:r>
    </w:p>
    <w:p w:rsidR="00CC32C0" w:rsidRPr="00CC32C0" w:rsidRDefault="00CC32C0" w:rsidP="00CC32C0">
      <w:pPr>
        <w:autoSpaceDE w:val="0"/>
        <w:autoSpaceDN w:val="0"/>
        <w:adjustRightInd w:val="0"/>
        <w:spacing w:line="240" w:lineRule="auto"/>
        <w:ind w:firstLine="288"/>
      </w:pPr>
      <w:r>
        <w:t>O</w:t>
      </w:r>
      <w:r w:rsidRPr="00CC32C0">
        <w:t>bserved</w:t>
      </w:r>
      <w:r>
        <w:t xml:space="preserve"> </w:t>
      </w:r>
      <w:r w:rsidRPr="00CC32C0">
        <w:t>patients from Pre-Op, surgery in the OR, and Post-Op in</w:t>
      </w:r>
    </w:p>
    <w:p w:rsidR="00CC32C0" w:rsidRDefault="00CC32C0" w:rsidP="00CC32C0">
      <w:pPr>
        <w:autoSpaceDE w:val="0"/>
        <w:autoSpaceDN w:val="0"/>
        <w:adjustRightInd w:val="0"/>
        <w:spacing w:line="240" w:lineRule="auto"/>
        <w:ind w:firstLine="288"/>
      </w:pPr>
      <w:r w:rsidRPr="00CC32C0">
        <w:t>the PACU.</w:t>
      </w:r>
    </w:p>
    <w:p w:rsidR="00CC32C0" w:rsidRDefault="00CC32C0" w:rsidP="00CC32C0">
      <w:pPr>
        <w:pStyle w:val="Location"/>
      </w:pPr>
    </w:p>
    <w:p w:rsidR="006205E1" w:rsidRDefault="006205E1" w:rsidP="00CC32C0">
      <w:pPr>
        <w:pStyle w:val="Location"/>
      </w:pPr>
    </w:p>
    <w:p w:rsidR="006205E1" w:rsidRDefault="006205E1" w:rsidP="00CC32C0">
      <w:pPr>
        <w:pStyle w:val="Location"/>
      </w:pPr>
    </w:p>
    <w:p w:rsidR="006205E1" w:rsidRDefault="006205E1" w:rsidP="00CC32C0">
      <w:pPr>
        <w:pStyle w:val="Location"/>
      </w:pPr>
    </w:p>
    <w:p w:rsidR="006205E1" w:rsidRDefault="006205E1" w:rsidP="00CC32C0">
      <w:pPr>
        <w:pStyle w:val="Location"/>
      </w:pPr>
    </w:p>
    <w:p w:rsidR="00CF3241" w:rsidRDefault="00CF3241" w:rsidP="00CC32C0">
      <w:pPr>
        <w:pStyle w:val="Location"/>
      </w:pPr>
    </w:p>
    <w:p w:rsidR="00CF3241" w:rsidRDefault="00CF3241" w:rsidP="00CC32C0">
      <w:pPr>
        <w:pStyle w:val="Location"/>
      </w:pPr>
      <w:bookmarkStart w:id="0" w:name="_GoBack"/>
      <w:bookmarkEnd w:id="0"/>
    </w:p>
    <w:p w:rsidR="00FD647C" w:rsidRDefault="00FD647C" w:rsidP="00FD647C">
      <w:pPr>
        <w:pStyle w:val="Location"/>
      </w:pPr>
      <w:r w:rsidRPr="00CC32C0">
        <w:lastRenderedPageBreak/>
        <w:t>DFW Oral and Maxillofacial Surgery</w:t>
      </w:r>
    </w:p>
    <w:p w:rsidR="00CC32C0" w:rsidRDefault="00CC32C0" w:rsidP="00CC32C0">
      <w:pPr>
        <w:pStyle w:val="JobTitle"/>
      </w:pPr>
      <w:r>
        <w:t>Howard Price, DDS</w:t>
      </w:r>
      <w:r>
        <w:tab/>
      </w:r>
      <w:r w:rsidRPr="00CC32C0">
        <w:t>July</w:t>
      </w:r>
      <w:r>
        <w:t xml:space="preserve"> </w:t>
      </w:r>
      <w:r w:rsidRPr="00CC32C0">
        <w:t xml:space="preserve">2018 </w:t>
      </w:r>
      <w:r>
        <w:t>–</w:t>
      </w:r>
      <w:r w:rsidRPr="00CC32C0">
        <w:t xml:space="preserve"> August</w:t>
      </w:r>
      <w:r>
        <w:t xml:space="preserve"> </w:t>
      </w:r>
      <w:r w:rsidRPr="00CC32C0">
        <w:t>2018</w:t>
      </w:r>
    </w:p>
    <w:p w:rsidR="00CC32C0" w:rsidRDefault="00CC32C0" w:rsidP="00CC32C0">
      <w:pPr>
        <w:autoSpaceDE w:val="0"/>
        <w:autoSpaceDN w:val="0"/>
        <w:adjustRightInd w:val="0"/>
        <w:spacing w:line="240" w:lineRule="auto"/>
        <w:ind w:left="288"/>
      </w:pPr>
      <w:r>
        <w:t>Shadowed the head dentist/maxillofacial surgeon and dental assistants</w:t>
      </w:r>
    </w:p>
    <w:p w:rsidR="00CC32C0" w:rsidRDefault="00CC32C0" w:rsidP="00CC32C0">
      <w:pPr>
        <w:autoSpaceDE w:val="0"/>
        <w:autoSpaceDN w:val="0"/>
        <w:adjustRightInd w:val="0"/>
        <w:spacing w:line="240" w:lineRule="auto"/>
        <w:ind w:firstLine="288"/>
      </w:pPr>
      <w:r>
        <w:t>as they performed wisdom teeth extractions, CT scans, dental implants,</w:t>
      </w:r>
    </w:p>
    <w:p w:rsidR="00CC32C0" w:rsidRDefault="00CC32C0" w:rsidP="00CC32C0">
      <w:pPr>
        <w:autoSpaceDE w:val="0"/>
        <w:autoSpaceDN w:val="0"/>
        <w:adjustRightInd w:val="0"/>
        <w:spacing w:line="240" w:lineRule="auto"/>
        <w:ind w:firstLine="288"/>
      </w:pPr>
      <w:r>
        <w:t xml:space="preserve">biopsies, and post-surgical follow up. </w:t>
      </w:r>
    </w:p>
    <w:p w:rsidR="004555D9" w:rsidRDefault="004555D9" w:rsidP="00CC32C0">
      <w:pPr>
        <w:autoSpaceDE w:val="0"/>
        <w:autoSpaceDN w:val="0"/>
        <w:adjustRightInd w:val="0"/>
        <w:spacing w:line="240" w:lineRule="auto"/>
        <w:ind w:firstLine="288"/>
      </w:pPr>
    </w:p>
    <w:p w:rsidR="004555D9" w:rsidRDefault="004555D9" w:rsidP="00CC32C0">
      <w:pPr>
        <w:autoSpaceDE w:val="0"/>
        <w:autoSpaceDN w:val="0"/>
        <w:adjustRightInd w:val="0"/>
        <w:spacing w:line="240" w:lineRule="auto"/>
        <w:ind w:firstLine="288"/>
      </w:pPr>
    </w:p>
    <w:p w:rsidR="004555D9" w:rsidRDefault="004555D9" w:rsidP="004555D9">
      <w:pPr>
        <w:pStyle w:val="JobTitle"/>
        <w:rPr>
          <w:b w:val="0"/>
        </w:rPr>
      </w:pPr>
      <w:r w:rsidRPr="004555D9">
        <w:rPr>
          <w:b w:val="0"/>
        </w:rPr>
        <w:t>Longhorn Run</w:t>
      </w:r>
    </w:p>
    <w:p w:rsidR="004555D9" w:rsidRPr="004555D9" w:rsidRDefault="004555D9" w:rsidP="004555D9">
      <w:pPr>
        <w:pStyle w:val="JobTitle"/>
        <w:rPr>
          <w:b w:val="0"/>
        </w:rPr>
      </w:pPr>
      <w:r>
        <w:rPr>
          <w:bCs/>
        </w:rPr>
        <w:t>Volunteer</w:t>
      </w:r>
      <w:r>
        <w:tab/>
      </w:r>
      <w:r>
        <w:t>April 2017</w:t>
      </w:r>
    </w:p>
    <w:p w:rsidR="004555D9" w:rsidRPr="004555D9" w:rsidRDefault="004555D9" w:rsidP="004555D9">
      <w:pPr>
        <w:autoSpaceDE w:val="0"/>
        <w:autoSpaceDN w:val="0"/>
        <w:adjustRightInd w:val="0"/>
        <w:spacing w:line="240" w:lineRule="auto"/>
        <w:ind w:firstLine="288"/>
      </w:pPr>
      <w:r>
        <w:t>A</w:t>
      </w:r>
      <w:r w:rsidRPr="004555D9">
        <w:t>ssisted with passing out water and food items to runners, answered</w:t>
      </w:r>
    </w:p>
    <w:p w:rsidR="004555D9" w:rsidRDefault="004555D9" w:rsidP="004555D9">
      <w:pPr>
        <w:autoSpaceDE w:val="0"/>
        <w:autoSpaceDN w:val="0"/>
        <w:adjustRightInd w:val="0"/>
        <w:spacing w:line="240" w:lineRule="auto"/>
        <w:ind w:firstLine="288"/>
      </w:pPr>
      <w:r w:rsidRPr="004555D9">
        <w:t>questions for participants, monitored trash, and helped set up and tear</w:t>
      </w:r>
    </w:p>
    <w:p w:rsidR="004555D9" w:rsidRPr="004555D9" w:rsidRDefault="004555D9" w:rsidP="004555D9">
      <w:pPr>
        <w:autoSpaceDE w:val="0"/>
        <w:autoSpaceDN w:val="0"/>
        <w:adjustRightInd w:val="0"/>
        <w:spacing w:line="240" w:lineRule="auto"/>
        <w:ind w:firstLine="288"/>
      </w:pPr>
      <w:r w:rsidRPr="004555D9">
        <w:t>down tables and leftover product at the beginning and end of the</w:t>
      </w:r>
    </w:p>
    <w:p w:rsidR="00351293" w:rsidRDefault="004555D9" w:rsidP="004555D9">
      <w:pPr>
        <w:autoSpaceDE w:val="0"/>
        <w:autoSpaceDN w:val="0"/>
        <w:adjustRightInd w:val="0"/>
        <w:spacing w:line="240" w:lineRule="auto"/>
        <w:ind w:firstLine="288"/>
        <w:rPr>
          <w:rFonts w:ascii="Times New Roman" w:hAnsi="Times New Roman" w:cs="Times New Roman"/>
          <w:sz w:val="20"/>
          <w:szCs w:val="20"/>
        </w:rPr>
      </w:pPr>
      <w:r w:rsidRPr="004555D9">
        <w:t>event.</w:t>
      </w:r>
      <w:r w:rsidR="00CC32C0">
        <w:t xml:space="preserve"> </w:t>
      </w:r>
    </w:p>
    <w:p w:rsidR="004555D9" w:rsidRDefault="004555D9" w:rsidP="004555D9">
      <w:pPr>
        <w:autoSpaceDE w:val="0"/>
        <w:autoSpaceDN w:val="0"/>
        <w:adjustRightInd w:val="0"/>
        <w:spacing w:line="240" w:lineRule="auto"/>
        <w:ind w:firstLine="288"/>
        <w:rPr>
          <w:rFonts w:ascii="Times New Roman" w:hAnsi="Times New Roman" w:cs="Times New Roman"/>
          <w:sz w:val="20"/>
          <w:szCs w:val="20"/>
        </w:rPr>
      </w:pPr>
    </w:p>
    <w:p w:rsidR="004555D9" w:rsidRDefault="004555D9" w:rsidP="004555D9">
      <w:pPr>
        <w:autoSpaceDE w:val="0"/>
        <w:autoSpaceDN w:val="0"/>
        <w:adjustRightInd w:val="0"/>
        <w:spacing w:line="240" w:lineRule="auto"/>
        <w:ind w:firstLine="288"/>
        <w:rPr>
          <w:rFonts w:ascii="Times New Roman" w:hAnsi="Times New Roman" w:cs="Times New Roman"/>
          <w:sz w:val="20"/>
          <w:szCs w:val="20"/>
        </w:rPr>
      </w:pPr>
    </w:p>
    <w:p w:rsidR="004555D9" w:rsidRDefault="004555D9" w:rsidP="004555D9">
      <w:pPr>
        <w:pStyle w:val="JobTitle"/>
        <w:rPr>
          <w:b w:val="0"/>
        </w:rPr>
      </w:pPr>
      <w:r w:rsidRPr="004555D9">
        <w:rPr>
          <w:b w:val="0"/>
        </w:rPr>
        <w:t>Building and Clean-up of Starbright Preschool</w:t>
      </w:r>
    </w:p>
    <w:p w:rsidR="004555D9" w:rsidRPr="004555D9" w:rsidRDefault="004555D9" w:rsidP="004555D9">
      <w:pPr>
        <w:pStyle w:val="JobTitle"/>
        <w:rPr>
          <w:b w:val="0"/>
        </w:rPr>
      </w:pPr>
      <w:r>
        <w:rPr>
          <w:bCs/>
        </w:rPr>
        <w:t>Volunteer</w:t>
      </w:r>
      <w:r>
        <w:tab/>
      </w:r>
      <w:r>
        <w:t>November 2016</w:t>
      </w:r>
    </w:p>
    <w:p w:rsidR="004555D9" w:rsidRPr="004555D9" w:rsidRDefault="004555D9" w:rsidP="004555D9">
      <w:pPr>
        <w:autoSpaceDE w:val="0"/>
        <w:autoSpaceDN w:val="0"/>
        <w:adjustRightInd w:val="0"/>
        <w:spacing w:line="240" w:lineRule="auto"/>
        <w:ind w:firstLine="288"/>
      </w:pPr>
      <w:r>
        <w:t>H</w:t>
      </w:r>
      <w:r w:rsidRPr="004555D9">
        <w:t>elped parents and school staff transport mulch and gravel, prepare</w:t>
      </w:r>
      <w:r>
        <w:t>d</w:t>
      </w:r>
    </w:p>
    <w:p w:rsidR="004555D9" w:rsidRDefault="004555D9" w:rsidP="004555D9">
      <w:pPr>
        <w:autoSpaceDE w:val="0"/>
        <w:autoSpaceDN w:val="0"/>
        <w:adjustRightInd w:val="0"/>
        <w:spacing w:line="240" w:lineRule="auto"/>
        <w:ind w:firstLine="288"/>
      </w:pPr>
      <w:r w:rsidRPr="004555D9">
        <w:t>gardens, repair</w:t>
      </w:r>
      <w:r>
        <w:t>ed</w:t>
      </w:r>
      <w:r w:rsidRPr="004555D9">
        <w:t xml:space="preserve"> and renovate</w:t>
      </w:r>
      <w:r>
        <w:t xml:space="preserve">d </w:t>
      </w:r>
      <w:r w:rsidRPr="004555D9">
        <w:t>playground equipment, and stain</w:t>
      </w:r>
      <w:r>
        <w:t xml:space="preserve">ed </w:t>
      </w:r>
    </w:p>
    <w:p w:rsidR="004555D9" w:rsidRDefault="004555D9" w:rsidP="004555D9">
      <w:pPr>
        <w:autoSpaceDE w:val="0"/>
        <w:autoSpaceDN w:val="0"/>
        <w:adjustRightInd w:val="0"/>
        <w:spacing w:line="240" w:lineRule="auto"/>
        <w:ind w:firstLine="288"/>
      </w:pPr>
      <w:r w:rsidRPr="004555D9">
        <w:t>wooden tables and other structures.</w:t>
      </w:r>
    </w:p>
    <w:p w:rsidR="00351293" w:rsidRDefault="009D4A33">
      <w:pPr>
        <w:pStyle w:val="SectionHeading"/>
      </w:pPr>
      <w:sdt>
        <w:sdtPr>
          <w:alias w:val="Languages:"/>
          <w:tag w:val="Languages:"/>
          <w:id w:val="-854810924"/>
          <w:placeholder>
            <w:docPart w:val="145B4AC32E3243DAABC354F1E40DA76E"/>
          </w:placeholder>
          <w:temporary/>
          <w:showingPlcHdr/>
          <w15:appearance w15:val="hidden"/>
        </w:sdtPr>
        <w:sdtEndPr/>
        <w:sdtContent>
          <w:r w:rsidR="00847465">
            <w:t>LANGUAGES</w:t>
          </w:r>
        </w:sdtContent>
      </w:sdt>
    </w:p>
    <w:p w:rsidR="00351293" w:rsidRDefault="009D4A33" w:rsidP="00891A1E">
      <w:pPr>
        <w:pStyle w:val="NormalBodyText"/>
      </w:pPr>
      <w:sdt>
        <w:sdtPr>
          <w:alias w:val="Enter native language:"/>
          <w:tag w:val="Enter native language:"/>
          <w:id w:val="4806708"/>
          <w:placeholder>
            <w:docPart w:val="C9B3CD13C1A6482183F1452691098251"/>
          </w:placeholder>
          <w:temporary/>
          <w:showingPlcHdr/>
          <w15:appearance w15:val="hidden"/>
        </w:sdtPr>
        <w:sdtEndPr/>
        <w:sdtContent>
          <w:r w:rsidR="00115D44">
            <w:t>English</w:t>
          </w:r>
        </w:sdtContent>
      </w:sdt>
      <w:sdt>
        <w:sdtPr>
          <w:alias w:val="Separator:"/>
          <w:tag w:val="Separator:"/>
          <w:id w:val="270753627"/>
          <w:placeholder>
            <w:docPart w:val="489D0FB61FCD410C8332AA05B3500B57"/>
          </w:placeholder>
          <w:temporary/>
          <w:showingPlcHdr/>
          <w15:appearance w15:val="hidden"/>
        </w:sdtPr>
        <w:sdtEndPr/>
        <w:sdtContent>
          <w:r w:rsidR="00847465">
            <w:t>–</w:t>
          </w:r>
        </w:sdtContent>
      </w:sdt>
      <w:r w:rsidR="00847465">
        <w:t xml:space="preserve"> </w:t>
      </w:r>
      <w:sdt>
        <w:sdtPr>
          <w:alias w:val="Native language:"/>
          <w:tag w:val="Native language:"/>
          <w:id w:val="1589969028"/>
          <w:placeholder>
            <w:docPart w:val="D885A9159DCC43ECBC548896257F6E10"/>
          </w:placeholder>
          <w:temporary/>
          <w:showingPlcHdr/>
          <w15:appearance w15:val="hidden"/>
        </w:sdtPr>
        <w:sdtEndPr/>
        <w:sdtContent>
          <w:r w:rsidR="00847465">
            <w:t>native language</w:t>
          </w:r>
        </w:sdtContent>
      </w:sdt>
    </w:p>
    <w:p w:rsidR="00CF3241" w:rsidRDefault="00CF3241" w:rsidP="00CF3241">
      <w:pPr>
        <w:pStyle w:val="NormalBodyText"/>
        <w:ind w:left="0"/>
      </w:pPr>
    </w:p>
    <w:p w:rsidR="00CF3241" w:rsidRDefault="00CF3241" w:rsidP="00CF3241">
      <w:pPr>
        <w:pStyle w:val="NormalBodyText"/>
        <w:ind w:left="0"/>
      </w:pPr>
      <w:r>
        <w:t>ACADEMICS</w:t>
      </w:r>
    </w:p>
    <w:p w:rsidR="00CF3241" w:rsidRDefault="00CF3241" w:rsidP="00CF3241">
      <w:pPr>
        <w:pStyle w:val="NormalBodyText"/>
        <w:ind w:left="0"/>
      </w:pPr>
      <w:r>
        <w:t xml:space="preserve">        Overall GPA: 3.7</w:t>
      </w:r>
      <w:r>
        <w:tab/>
      </w:r>
    </w:p>
    <w:sectPr w:rsidR="00CF32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A33" w:rsidRDefault="009D4A33">
      <w:pPr>
        <w:spacing w:line="240" w:lineRule="auto"/>
      </w:pPr>
      <w:r>
        <w:separator/>
      </w:r>
    </w:p>
  </w:endnote>
  <w:endnote w:type="continuationSeparator" w:id="0">
    <w:p w:rsidR="009D4A33" w:rsidRDefault="009D4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A33" w:rsidRDefault="009D4A33">
      <w:pPr>
        <w:spacing w:line="240" w:lineRule="auto"/>
      </w:pPr>
      <w:r>
        <w:separator/>
      </w:r>
    </w:p>
  </w:footnote>
  <w:footnote w:type="continuationSeparator" w:id="0">
    <w:p w:rsidR="009D4A33" w:rsidRDefault="009D4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293" w:rsidRDefault="009D4A33">
    <w:pPr>
      <w:pStyle w:val="YourName"/>
    </w:pPr>
    <w:sdt>
      <w:sdtPr>
        <w:alias w:val="Your name:"/>
        <w:tag w:val="Your name:"/>
        <w:id w:val="1763177383"/>
        <w:placeholder>
          <w:docPart w:val="C72ECAF343694A1883C58B411CDE0DC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891A1E">
          <w:t>nina Kanase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EF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1E"/>
    <w:rsid w:val="00032A20"/>
    <w:rsid w:val="000473E6"/>
    <w:rsid w:val="000D5D58"/>
    <w:rsid w:val="00115D44"/>
    <w:rsid w:val="001219C5"/>
    <w:rsid w:val="001366D7"/>
    <w:rsid w:val="001E6FD8"/>
    <w:rsid w:val="00332342"/>
    <w:rsid w:val="00351293"/>
    <w:rsid w:val="00394CA0"/>
    <w:rsid w:val="004555D9"/>
    <w:rsid w:val="004C0619"/>
    <w:rsid w:val="005370C9"/>
    <w:rsid w:val="005B5E8B"/>
    <w:rsid w:val="006205E1"/>
    <w:rsid w:val="006243F7"/>
    <w:rsid w:val="006D3943"/>
    <w:rsid w:val="00740ED8"/>
    <w:rsid w:val="00823B8D"/>
    <w:rsid w:val="00847465"/>
    <w:rsid w:val="00891A1E"/>
    <w:rsid w:val="008C3BBE"/>
    <w:rsid w:val="0096494E"/>
    <w:rsid w:val="00992C80"/>
    <w:rsid w:val="009D4A33"/>
    <w:rsid w:val="00B5475F"/>
    <w:rsid w:val="00B70E24"/>
    <w:rsid w:val="00BF6A8E"/>
    <w:rsid w:val="00C72945"/>
    <w:rsid w:val="00CC1A5B"/>
    <w:rsid w:val="00CC32C0"/>
    <w:rsid w:val="00CF3241"/>
    <w:rsid w:val="00EF31B1"/>
    <w:rsid w:val="00F67425"/>
    <w:rsid w:val="00FD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BBE6AB"/>
  <w15:docId w15:val="{55924ABC-3945-4DD9-8AE0-87ED3E65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uiPriority w:val="2"/>
    <w:rsid w:val="00C72945"/>
    <w:rPr>
      <w:b/>
      <w:sz w:val="16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pPr>
      <w:ind w:left="288"/>
    </w:p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uiPriority w:val="3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a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32DB1BE9E94DF4B08686E8A5247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D1D6B-9705-490B-B0DC-F264C264BC25}"/>
      </w:docPartPr>
      <w:docPartBody>
        <w:p w:rsidR="00000000" w:rsidRDefault="009C1C36">
          <w:pPr>
            <w:pStyle w:val="9432DB1BE9E94DF4B08686E8A52474F3"/>
          </w:pPr>
          <w:r>
            <w:t>your name</w:t>
          </w:r>
        </w:p>
      </w:docPartBody>
    </w:docPart>
    <w:docPart>
      <w:docPartPr>
        <w:name w:val="758BFBD8093047F48E3DFBAF6D6A1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D1D8F-4275-4EA5-8DEF-BE8A89A4611E}"/>
      </w:docPartPr>
      <w:docPartBody>
        <w:p w:rsidR="00000000" w:rsidRDefault="009C1C36">
          <w:pPr>
            <w:pStyle w:val="758BFBD8093047F48E3DFBAF6D6A1E22"/>
          </w:pPr>
          <w:r>
            <w:t>|</w:t>
          </w:r>
        </w:p>
      </w:docPartBody>
    </w:docPart>
    <w:docPart>
      <w:docPartPr>
        <w:name w:val="A02D84DCF47049BEA08CF877E3C9C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C35A0-8255-445C-87F6-8106724A1302}"/>
      </w:docPartPr>
      <w:docPartBody>
        <w:p w:rsidR="00000000" w:rsidRDefault="009C1C36">
          <w:pPr>
            <w:pStyle w:val="A02D84DCF47049BEA08CF877E3C9C771"/>
          </w:pPr>
          <w:r>
            <w:t>|</w:t>
          </w:r>
        </w:p>
      </w:docPartBody>
    </w:docPart>
    <w:docPart>
      <w:docPartPr>
        <w:name w:val="AB06B1BF6CA94C4EBD5A1CBADA08A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56983-7ACC-42A5-AAA7-A2FE9E2CC55E}"/>
      </w:docPartPr>
      <w:docPartBody>
        <w:p w:rsidR="00000000" w:rsidRDefault="009C1C36">
          <w:pPr>
            <w:pStyle w:val="AB06B1BF6CA94C4EBD5A1CBADA08ABB9"/>
          </w:pPr>
          <w:r>
            <w:t>EDUCATION</w:t>
          </w:r>
        </w:p>
      </w:docPartBody>
    </w:docPart>
    <w:docPart>
      <w:docPartPr>
        <w:name w:val="49E6FD5E810947F5BAC0EEC7166B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4503B-D06D-4DCB-B3A2-243D9EDF2825}"/>
      </w:docPartPr>
      <w:docPartBody>
        <w:p w:rsidR="00000000" w:rsidRDefault="009C1C36">
          <w:pPr>
            <w:pStyle w:val="49E6FD5E810947F5BAC0EEC7166B844A"/>
          </w:pPr>
          <w:r>
            <w:t>AWARDS</w:t>
          </w:r>
        </w:p>
      </w:docPartBody>
    </w:docPart>
    <w:docPart>
      <w:docPartPr>
        <w:name w:val="AB1D2DFF616548439008BE3E0C23F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5681B-CE4C-47BC-BAC9-9C3FF25B38D6}"/>
      </w:docPartPr>
      <w:docPartBody>
        <w:p w:rsidR="00000000" w:rsidRDefault="009C1C36">
          <w:pPr>
            <w:pStyle w:val="AB1D2DFF616548439008BE3E0C23FD8F"/>
          </w:pPr>
          <w:r>
            <w:t>TEACHING EXPERIENCE</w:t>
          </w:r>
        </w:p>
      </w:docPartBody>
    </w:docPart>
    <w:docPart>
      <w:docPartPr>
        <w:name w:val="C72ECAF343694A1883C58B411CDE0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48E31-F519-4C26-9F0D-BFA664421AAB}"/>
      </w:docPartPr>
      <w:docPartBody>
        <w:p w:rsidR="00000000" w:rsidRDefault="009C1C36">
          <w:pPr>
            <w:pStyle w:val="C72ECAF343694A1883C58B411CDE0DCE"/>
          </w:pPr>
          <w:r>
            <w:t>“The Female Betrayed and Modern Media”</w:t>
          </w:r>
        </w:p>
      </w:docPartBody>
    </w:docPart>
    <w:docPart>
      <w:docPartPr>
        <w:name w:val="145B4AC32E3243DAABC354F1E40DA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7546-1CE6-43D4-816A-C667BDE9B1A0}"/>
      </w:docPartPr>
      <w:docPartBody>
        <w:p w:rsidR="00000000" w:rsidRDefault="009C1C36">
          <w:pPr>
            <w:pStyle w:val="145B4AC32E3243DAABC354F1E40DA76E"/>
          </w:pPr>
          <w:r>
            <w:t>LANGUAGES</w:t>
          </w:r>
        </w:p>
      </w:docPartBody>
    </w:docPart>
    <w:docPart>
      <w:docPartPr>
        <w:name w:val="C9B3CD13C1A6482183F1452691098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94224-F696-4F1E-95D2-DAE81ECF8B38}"/>
      </w:docPartPr>
      <w:docPartBody>
        <w:p w:rsidR="00000000" w:rsidRDefault="009C1C36">
          <w:pPr>
            <w:pStyle w:val="C9B3CD13C1A6482183F1452691098251"/>
          </w:pPr>
          <w:r>
            <w:t>English</w:t>
          </w:r>
        </w:p>
      </w:docPartBody>
    </w:docPart>
    <w:docPart>
      <w:docPartPr>
        <w:name w:val="489D0FB61FCD410C8332AA05B3500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1362E-7878-4A9A-8A86-806336E85758}"/>
      </w:docPartPr>
      <w:docPartBody>
        <w:p w:rsidR="00000000" w:rsidRDefault="009C1C36">
          <w:pPr>
            <w:pStyle w:val="489D0FB61FCD410C8332AA05B3500B57"/>
          </w:pPr>
          <w:r>
            <w:t>–</w:t>
          </w:r>
        </w:p>
      </w:docPartBody>
    </w:docPart>
    <w:docPart>
      <w:docPartPr>
        <w:name w:val="D885A9159DCC43ECBC548896257F6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59158-9EF0-418C-A67C-26E0EF6E4209}"/>
      </w:docPartPr>
      <w:docPartBody>
        <w:p w:rsidR="00000000" w:rsidRDefault="009C1C36">
          <w:pPr>
            <w:pStyle w:val="D885A9159DCC43ECBC548896257F6E10"/>
          </w:pPr>
          <w:r>
            <w:t>native language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FD"/>
    <w:rsid w:val="009C1C36"/>
    <w:rsid w:val="00D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32DB1BE9E94DF4B08686E8A52474F3">
    <w:name w:val="9432DB1BE9E94DF4B08686E8A52474F3"/>
  </w:style>
  <w:style w:type="paragraph" w:customStyle="1" w:styleId="0FC50565524A479D95D0A6F5B0B63ACC">
    <w:name w:val="0FC50565524A479D95D0A6F5B0B63ACC"/>
  </w:style>
  <w:style w:type="paragraph" w:customStyle="1" w:styleId="D79885FF50FA46F0A10AE4E4933E57CA">
    <w:name w:val="D79885FF50FA46F0A10AE4E4933E57CA"/>
  </w:style>
  <w:style w:type="paragraph" w:customStyle="1" w:styleId="758BFBD8093047F48E3DFBAF6D6A1E22">
    <w:name w:val="758BFBD8093047F48E3DFBAF6D6A1E22"/>
  </w:style>
  <w:style w:type="paragraph" w:customStyle="1" w:styleId="DF60AC78FC6B458093596CAEB5B9C329">
    <w:name w:val="DF60AC78FC6B458093596CAEB5B9C329"/>
  </w:style>
  <w:style w:type="paragraph" w:customStyle="1" w:styleId="A02D84DCF47049BEA08CF877E3C9C771">
    <w:name w:val="A02D84DCF47049BEA08CF877E3C9C771"/>
  </w:style>
  <w:style w:type="paragraph" w:customStyle="1" w:styleId="D2EBB1C5922B4FE2A754EEBA92BE3547">
    <w:name w:val="D2EBB1C5922B4FE2A754EEBA92BE3547"/>
  </w:style>
  <w:style w:type="paragraph" w:customStyle="1" w:styleId="AB06B1BF6CA94C4EBD5A1CBADA08ABB9">
    <w:name w:val="AB06B1BF6CA94C4EBD5A1CBADA08ABB9"/>
  </w:style>
  <w:style w:type="paragraph" w:customStyle="1" w:styleId="D91B53161A74455A9FAA638597F14F4B">
    <w:name w:val="D91B53161A74455A9FAA638597F14F4B"/>
  </w:style>
  <w:style w:type="paragraph" w:customStyle="1" w:styleId="424EE9B8222647E1902A5FEF200B2CAD">
    <w:name w:val="424EE9B8222647E1902A5FEF200B2CAD"/>
  </w:style>
  <w:style w:type="paragraph" w:customStyle="1" w:styleId="4950EB41F2734747A85C9E224D908241">
    <w:name w:val="4950EB41F2734747A85C9E224D908241"/>
  </w:style>
  <w:style w:type="paragraph" w:customStyle="1" w:styleId="14EF7482483644B5A4328B4F48577C2E">
    <w:name w:val="14EF7482483644B5A4328B4F48577C2E"/>
  </w:style>
  <w:style w:type="paragraph" w:customStyle="1" w:styleId="35B79A85CC4D410A835B409BAA1B90BC">
    <w:name w:val="35B79A85CC4D410A835B409BAA1B90BC"/>
  </w:style>
  <w:style w:type="paragraph" w:customStyle="1" w:styleId="5C97A400B37F4D879F1054646EECB2F4">
    <w:name w:val="5C97A400B37F4D879F1054646EECB2F4"/>
  </w:style>
  <w:style w:type="paragraph" w:customStyle="1" w:styleId="04DF08934F04482BB4787E962A64466C">
    <w:name w:val="04DF08934F04482BB4787E962A64466C"/>
  </w:style>
  <w:style w:type="paragraph" w:customStyle="1" w:styleId="8DD379F8690D4732BAA980ADC9AF5BC7">
    <w:name w:val="8DD379F8690D4732BAA980ADC9AF5BC7"/>
  </w:style>
  <w:style w:type="paragraph" w:customStyle="1" w:styleId="CD78B39D697E4F7BAB61ECE7F990557A">
    <w:name w:val="CD78B39D697E4F7BAB61ECE7F990557A"/>
  </w:style>
  <w:style w:type="paragraph" w:customStyle="1" w:styleId="96E1F5FA39254EAD865E268A93E324A1">
    <w:name w:val="96E1F5FA39254EAD865E268A93E324A1"/>
  </w:style>
  <w:style w:type="paragraph" w:customStyle="1" w:styleId="2CA5EEBF538944B7A921A1FA77DE62AD">
    <w:name w:val="2CA5EEBF538944B7A921A1FA77DE62AD"/>
  </w:style>
  <w:style w:type="paragraph" w:customStyle="1" w:styleId="B68D7E2F41034210BEA15FC0FABF2A01">
    <w:name w:val="B68D7E2F41034210BEA15FC0FABF2A01"/>
  </w:style>
  <w:style w:type="paragraph" w:customStyle="1" w:styleId="F652A3B3ACD3456BA607A7744F590206">
    <w:name w:val="F652A3B3ACD3456BA607A7744F590206"/>
  </w:style>
  <w:style w:type="paragraph" w:customStyle="1" w:styleId="49F287D2D274437A96F183DC362AC552">
    <w:name w:val="49F287D2D274437A96F183DC362AC552"/>
  </w:style>
  <w:style w:type="paragraph" w:customStyle="1" w:styleId="AC50A887E9204F9EAF9C44FB9E300163">
    <w:name w:val="AC50A887E9204F9EAF9C44FB9E300163"/>
  </w:style>
  <w:style w:type="paragraph" w:customStyle="1" w:styleId="49E6FD5E810947F5BAC0EEC7166B844A">
    <w:name w:val="49E6FD5E810947F5BAC0EEC7166B844A"/>
  </w:style>
  <w:style w:type="paragraph" w:customStyle="1" w:styleId="5A773FC1FEEA4B4BB63CED8204DF2774">
    <w:name w:val="5A773FC1FEEA4B4BB63CED8204DF2774"/>
  </w:style>
  <w:style w:type="paragraph" w:customStyle="1" w:styleId="A18BFAF270DD42FE86F74FD63507FDDB">
    <w:name w:val="A18BFAF270DD42FE86F74FD63507FDDB"/>
  </w:style>
  <w:style w:type="paragraph" w:customStyle="1" w:styleId="0DA083B4566E4BEF958D21133B6127FA">
    <w:name w:val="0DA083B4566E4BEF958D21133B6127FA"/>
  </w:style>
  <w:style w:type="paragraph" w:customStyle="1" w:styleId="84814D26793B4B199F9DD2303292ADB5">
    <w:name w:val="84814D26793B4B199F9DD2303292ADB5"/>
  </w:style>
  <w:style w:type="paragraph" w:customStyle="1" w:styleId="62900F799F8B4E29BCF498B6C874A704">
    <w:name w:val="62900F799F8B4E29BCF498B6C874A704"/>
  </w:style>
  <w:style w:type="paragraph" w:customStyle="1" w:styleId="312426DDC950416DB0F311FE1D6AF1E0">
    <w:name w:val="312426DDC950416DB0F311FE1D6AF1E0"/>
  </w:style>
  <w:style w:type="paragraph" w:customStyle="1" w:styleId="0D567C1DE73D423793F1F1F01350C048">
    <w:name w:val="0D567C1DE73D423793F1F1F01350C048"/>
  </w:style>
  <w:style w:type="paragraph" w:customStyle="1" w:styleId="7460EF141E1B45B2A1DF374DB7044FAB">
    <w:name w:val="7460EF141E1B45B2A1DF374DB7044FAB"/>
  </w:style>
  <w:style w:type="paragraph" w:customStyle="1" w:styleId="C8FDA0952883471597F05A6FAE372239">
    <w:name w:val="C8FDA0952883471597F05A6FAE372239"/>
  </w:style>
  <w:style w:type="paragraph" w:customStyle="1" w:styleId="A06BD078378F4A04A64871CB0DD2811E">
    <w:name w:val="A06BD078378F4A04A64871CB0DD2811E"/>
  </w:style>
  <w:style w:type="paragraph" w:customStyle="1" w:styleId="AB1D2DFF616548439008BE3E0C23FD8F">
    <w:name w:val="AB1D2DFF616548439008BE3E0C23FD8F"/>
  </w:style>
  <w:style w:type="paragraph" w:customStyle="1" w:styleId="71D71075E64A4902A045B605286A3B04">
    <w:name w:val="71D71075E64A4902A045B605286A3B04"/>
  </w:style>
  <w:style w:type="paragraph" w:customStyle="1" w:styleId="C2B50C8E0A134616B92A3D0806529E6B">
    <w:name w:val="C2B50C8E0A134616B92A3D0806529E6B"/>
  </w:style>
  <w:style w:type="paragraph" w:customStyle="1" w:styleId="04185095E9AE4AFC85C0DD88D69D7238">
    <w:name w:val="04185095E9AE4AFC85C0DD88D69D7238"/>
  </w:style>
  <w:style w:type="paragraph" w:customStyle="1" w:styleId="E5042FF984E94AC19B3F748948FAA993">
    <w:name w:val="E5042FF984E94AC19B3F748948FAA993"/>
  </w:style>
  <w:style w:type="paragraph" w:customStyle="1" w:styleId="72C4B42DD14B45338B1F7363D9AF9928">
    <w:name w:val="72C4B42DD14B45338B1F7363D9AF9928"/>
  </w:style>
  <w:style w:type="paragraph" w:customStyle="1" w:styleId="3D9CBA6F370C4627A895459B03941053">
    <w:name w:val="3D9CBA6F370C4627A895459B03941053"/>
  </w:style>
  <w:style w:type="paragraph" w:customStyle="1" w:styleId="A86C69B8273349E6A7E988008D0709A3">
    <w:name w:val="A86C69B8273349E6A7E988008D0709A3"/>
  </w:style>
  <w:style w:type="paragraph" w:customStyle="1" w:styleId="A42388BCC0994AE9811C8680134E3E97">
    <w:name w:val="A42388BCC0994AE9811C8680134E3E97"/>
  </w:style>
  <w:style w:type="paragraph" w:customStyle="1" w:styleId="00B5580150214FA8B09ADF6C309D4E16">
    <w:name w:val="00B5580150214FA8B09ADF6C309D4E16"/>
  </w:style>
  <w:style w:type="paragraph" w:customStyle="1" w:styleId="68A43518F2E74233B968F2986EC9C7C3">
    <w:name w:val="68A43518F2E74233B968F2986EC9C7C3"/>
  </w:style>
  <w:style w:type="paragraph" w:customStyle="1" w:styleId="0E5DF92DB06244E4A317E0E41CE1E989">
    <w:name w:val="0E5DF92DB06244E4A317E0E41CE1E989"/>
  </w:style>
  <w:style w:type="paragraph" w:customStyle="1" w:styleId="280CD10E0AE4424C96323F662B2B0630">
    <w:name w:val="280CD10E0AE4424C96323F662B2B0630"/>
  </w:style>
  <w:style w:type="paragraph" w:customStyle="1" w:styleId="9FACB0F76DE945ECB30553C2CBA55E08">
    <w:name w:val="9FACB0F76DE945ECB30553C2CBA55E08"/>
  </w:style>
  <w:style w:type="paragraph" w:customStyle="1" w:styleId="5B08D42C591848F7B75A73415114F62A">
    <w:name w:val="5B08D42C591848F7B75A73415114F62A"/>
  </w:style>
  <w:style w:type="paragraph" w:customStyle="1" w:styleId="08B27BD20284451CA3BDD525AECBDAE5">
    <w:name w:val="08B27BD20284451CA3BDD525AECBDAE5"/>
  </w:style>
  <w:style w:type="paragraph" w:customStyle="1" w:styleId="5F82A1ADDC55461FADA1BC62FE36639A">
    <w:name w:val="5F82A1ADDC55461FADA1BC62FE36639A"/>
  </w:style>
  <w:style w:type="paragraph" w:customStyle="1" w:styleId="858BDDCA63D1459AAC36EB791197D11B">
    <w:name w:val="858BDDCA63D1459AAC36EB791197D11B"/>
  </w:style>
  <w:style w:type="paragraph" w:customStyle="1" w:styleId="FDB0BF91457F48CD80674A3674650432">
    <w:name w:val="FDB0BF91457F48CD80674A3674650432"/>
  </w:style>
  <w:style w:type="paragraph" w:customStyle="1" w:styleId="9D1A53843DF84AF9AB365B4E65D42D75">
    <w:name w:val="9D1A53843DF84AF9AB365B4E65D42D75"/>
  </w:style>
  <w:style w:type="paragraph" w:customStyle="1" w:styleId="26EBE8E5274B4A2F96700F19BFF31E58">
    <w:name w:val="26EBE8E5274B4A2F96700F19BFF31E58"/>
  </w:style>
  <w:style w:type="paragraph" w:customStyle="1" w:styleId="7DED0755CB464971A18A8C9AC36E10B5">
    <w:name w:val="7DED0755CB464971A18A8C9AC36E10B5"/>
  </w:style>
  <w:style w:type="paragraph" w:customStyle="1" w:styleId="171CCF6F5E0F4DEB94F0C9DDC08F223C">
    <w:name w:val="171CCF6F5E0F4DEB94F0C9DDC08F223C"/>
  </w:style>
  <w:style w:type="paragraph" w:customStyle="1" w:styleId="1AE1F3B2558D47728B3C59F7C909D64F">
    <w:name w:val="1AE1F3B2558D47728B3C59F7C909D64F"/>
  </w:style>
  <w:style w:type="paragraph" w:customStyle="1" w:styleId="D770EA13F71E4BD7AAC8B7AF54B80383">
    <w:name w:val="D770EA13F71E4BD7AAC8B7AF54B80383"/>
  </w:style>
  <w:style w:type="paragraph" w:customStyle="1" w:styleId="B993704F786545FF834436BDBDE7FAC2">
    <w:name w:val="B993704F786545FF834436BDBDE7FAC2"/>
  </w:style>
  <w:style w:type="paragraph" w:customStyle="1" w:styleId="6374F733B7EE4EB0A5094BEB4326DEC9">
    <w:name w:val="6374F733B7EE4EB0A5094BEB4326DEC9"/>
  </w:style>
  <w:style w:type="paragraph" w:customStyle="1" w:styleId="654AF75A4B5846B5A2D296C2BAE47F04">
    <w:name w:val="654AF75A4B5846B5A2D296C2BAE47F04"/>
  </w:style>
  <w:style w:type="paragraph" w:customStyle="1" w:styleId="F485EC369529496F8E70299717BD22A2">
    <w:name w:val="F485EC369529496F8E70299717BD22A2"/>
  </w:style>
  <w:style w:type="paragraph" w:customStyle="1" w:styleId="4E3FA0D1B88045E98072D2DEACE01AFB">
    <w:name w:val="4E3FA0D1B88045E98072D2DEACE01AFB"/>
  </w:style>
  <w:style w:type="paragraph" w:customStyle="1" w:styleId="2C7A55D8C8DB42BDA4F1635CB00B835D">
    <w:name w:val="2C7A55D8C8DB42BDA4F1635CB00B835D"/>
  </w:style>
  <w:style w:type="paragraph" w:customStyle="1" w:styleId="584E3D2D78704B8A8653B741F4146661">
    <w:name w:val="584E3D2D78704B8A8653B741F4146661"/>
  </w:style>
  <w:style w:type="paragraph" w:customStyle="1" w:styleId="74C83CEC174846AAA13C4C23E3384AED">
    <w:name w:val="74C83CEC174846AAA13C4C23E3384AED"/>
  </w:style>
  <w:style w:type="paragraph" w:customStyle="1" w:styleId="A4A95CBB8FE545B99C499316DBB0C252">
    <w:name w:val="A4A95CBB8FE545B99C499316DBB0C252"/>
  </w:style>
  <w:style w:type="paragraph" w:customStyle="1" w:styleId="73B89536A4D94A3B81647156E3682686">
    <w:name w:val="73B89536A4D94A3B81647156E3682686"/>
  </w:style>
  <w:style w:type="paragraph" w:customStyle="1" w:styleId="0B8486D22E984425B8D7537AB39C9E01">
    <w:name w:val="0B8486D22E984425B8D7537AB39C9E01"/>
  </w:style>
  <w:style w:type="paragraph" w:customStyle="1" w:styleId="1C08D946E6D447B3B1E663FDC01B3865">
    <w:name w:val="1C08D946E6D447B3B1E663FDC01B3865"/>
  </w:style>
  <w:style w:type="paragraph" w:customStyle="1" w:styleId="28A7726A91244C7F8FA3C0FB7B5E11C6">
    <w:name w:val="28A7726A91244C7F8FA3C0FB7B5E11C6"/>
  </w:style>
  <w:style w:type="paragraph" w:customStyle="1" w:styleId="AC69B5055E6C490F8E8E18BC1F1D60C2">
    <w:name w:val="AC69B5055E6C490F8E8E18BC1F1D60C2"/>
  </w:style>
  <w:style w:type="paragraph" w:customStyle="1" w:styleId="0E2348E2F1B24626BEC1D0C746ED6A8A">
    <w:name w:val="0E2348E2F1B24626BEC1D0C746ED6A8A"/>
  </w:style>
  <w:style w:type="paragraph" w:customStyle="1" w:styleId="A590C4DF56A5490AAAC5687245877163">
    <w:name w:val="A590C4DF56A5490AAAC5687245877163"/>
  </w:style>
  <w:style w:type="paragraph" w:customStyle="1" w:styleId="C72ECAF343694A1883C58B411CDE0DCE">
    <w:name w:val="C72ECAF343694A1883C58B411CDE0DCE"/>
  </w:style>
  <w:style w:type="paragraph" w:customStyle="1" w:styleId="B6A01DC2968C46639947C606C5C77937">
    <w:name w:val="B6A01DC2968C46639947C606C5C77937"/>
  </w:style>
  <w:style w:type="paragraph" w:customStyle="1" w:styleId="B1879E7D28EC48298E3A803128D259C0">
    <w:name w:val="B1879E7D28EC48298E3A803128D259C0"/>
  </w:style>
  <w:style w:type="paragraph" w:customStyle="1" w:styleId="145B4AC32E3243DAABC354F1E40DA76E">
    <w:name w:val="145B4AC32E3243DAABC354F1E40DA76E"/>
  </w:style>
  <w:style w:type="paragraph" w:customStyle="1" w:styleId="C9B3CD13C1A6482183F1452691098251">
    <w:name w:val="C9B3CD13C1A6482183F1452691098251"/>
  </w:style>
  <w:style w:type="paragraph" w:customStyle="1" w:styleId="489D0FB61FCD410C8332AA05B3500B57">
    <w:name w:val="489D0FB61FCD410C8332AA05B3500B57"/>
  </w:style>
  <w:style w:type="paragraph" w:customStyle="1" w:styleId="D885A9159DCC43ECBC548896257F6E10">
    <w:name w:val="D885A9159DCC43ECBC548896257F6E10"/>
  </w:style>
  <w:style w:type="paragraph" w:customStyle="1" w:styleId="29B83D71AF6D4DA885C9FDB99425DC51">
    <w:name w:val="29B83D71AF6D4DA885C9FDB99425DC51"/>
  </w:style>
  <w:style w:type="paragraph" w:customStyle="1" w:styleId="C2B3752459E743B8AA42EDD1E3738F4D">
    <w:name w:val="C2B3752459E743B8AA42EDD1E3738F4D"/>
  </w:style>
  <w:style w:type="paragraph" w:customStyle="1" w:styleId="8BC82CE4F29A49C7B17C87D3D0462FA1">
    <w:name w:val="8BC82CE4F29A49C7B17C87D3D0462FA1"/>
  </w:style>
  <w:style w:type="paragraph" w:customStyle="1" w:styleId="F826C4D33EE34FD6953E2CCB86D8C037">
    <w:name w:val="F826C4D33EE34FD6953E2CCB86D8C037"/>
  </w:style>
  <w:style w:type="paragraph" w:customStyle="1" w:styleId="108D471B84E1460788A64F57CC68241A">
    <w:name w:val="108D471B84E1460788A64F57CC68241A"/>
  </w:style>
  <w:style w:type="paragraph" w:customStyle="1" w:styleId="5EFB884135D44B6F9728A2D53000EF45">
    <w:name w:val="5EFB884135D44B6F9728A2D53000EF45"/>
  </w:style>
  <w:style w:type="paragraph" w:customStyle="1" w:styleId="D1DEE0B447B74F7EA2C0FF0DD49B22A5">
    <w:name w:val="D1DEE0B447B74F7EA2C0FF0DD49B22A5"/>
  </w:style>
  <w:style w:type="paragraph" w:customStyle="1" w:styleId="1556EE8853974D8F81055577BF642F89">
    <w:name w:val="1556EE8853974D8F81055577BF642F89"/>
  </w:style>
  <w:style w:type="paragraph" w:customStyle="1" w:styleId="BBF2ECFEF7F64E2EA4CB28C239CE7E31">
    <w:name w:val="BBF2ECFEF7F64E2EA4CB28C239CE7E31"/>
  </w:style>
  <w:style w:type="paragraph" w:customStyle="1" w:styleId="A05D05CAAD7547EE808E4C30FA9D46C1">
    <w:name w:val="A05D05CAAD7547EE808E4C30FA9D46C1"/>
  </w:style>
  <w:style w:type="paragraph" w:customStyle="1" w:styleId="186B0C9BDF6C48078C47369FFC636C92">
    <w:name w:val="186B0C9BDF6C48078C47369FFC636C92"/>
    <w:rsid w:val="00DD40FD"/>
  </w:style>
  <w:style w:type="paragraph" w:customStyle="1" w:styleId="7A211FD2DC14487C951F814FC6B63656">
    <w:name w:val="7A211FD2DC14487C951F814FC6B63656"/>
    <w:rsid w:val="00DD40FD"/>
  </w:style>
  <w:style w:type="paragraph" w:customStyle="1" w:styleId="F91C7A5061C048B1BD824DD2079B19CA">
    <w:name w:val="F91C7A5061C048B1BD824DD2079B19CA"/>
    <w:rsid w:val="00DD40FD"/>
  </w:style>
  <w:style w:type="paragraph" w:customStyle="1" w:styleId="BAE4E7061F90454CA78AA1790C24640C">
    <w:name w:val="BAE4E7061F90454CA78AA1790C24640C"/>
    <w:rsid w:val="00DD40FD"/>
  </w:style>
  <w:style w:type="paragraph" w:customStyle="1" w:styleId="AFDD825396564300B343B7345EECF441">
    <w:name w:val="AFDD825396564300B343B7345EECF441"/>
    <w:rsid w:val="00DD40FD"/>
  </w:style>
  <w:style w:type="paragraph" w:customStyle="1" w:styleId="23E67D9874B9479180F05EB41561DAD0">
    <w:name w:val="23E67D9874B9479180F05EB41561DAD0"/>
    <w:rsid w:val="00DD40FD"/>
  </w:style>
  <w:style w:type="paragraph" w:customStyle="1" w:styleId="3BC9109A81E2440291F066030166B2FB">
    <w:name w:val="3BC9109A81E2440291F066030166B2FB"/>
    <w:rsid w:val="00DD40FD"/>
  </w:style>
  <w:style w:type="paragraph" w:customStyle="1" w:styleId="EB7BFA34A09842D98F85996D8F2A988F">
    <w:name w:val="EB7BFA34A09842D98F85996D8F2A988F"/>
    <w:rsid w:val="00DD40FD"/>
  </w:style>
  <w:style w:type="paragraph" w:customStyle="1" w:styleId="375CF97228D3487EA47A81CAEC2D6687">
    <w:name w:val="375CF97228D3487EA47A81CAEC2D6687"/>
    <w:rsid w:val="00DD40FD"/>
  </w:style>
  <w:style w:type="paragraph" w:customStyle="1" w:styleId="1139EE962520452A918589BEBF097635">
    <w:name w:val="1139EE962520452A918589BEBF097635"/>
    <w:rsid w:val="00DD40FD"/>
  </w:style>
  <w:style w:type="paragraph" w:customStyle="1" w:styleId="E19AAE46A94049B4914D0B589F22BDFF">
    <w:name w:val="E19AAE46A94049B4914D0B589F22BDFF"/>
    <w:rsid w:val="00DD40FD"/>
  </w:style>
  <w:style w:type="paragraph" w:customStyle="1" w:styleId="D9F0C9AFC0CF41B69B352573F22E249F">
    <w:name w:val="D9F0C9AFC0CF41B69B352573F22E249F"/>
    <w:rsid w:val="00DD40FD"/>
  </w:style>
  <w:style w:type="paragraph" w:customStyle="1" w:styleId="7B63495851234BA7BF8AABED7F1CB992">
    <w:name w:val="7B63495851234BA7BF8AABED7F1CB992"/>
    <w:rsid w:val="00DD40FD"/>
  </w:style>
  <w:style w:type="paragraph" w:customStyle="1" w:styleId="D2EC89F413A04DD5B05692B09FA31D2C">
    <w:name w:val="D2EC89F413A04DD5B05692B09FA31D2C"/>
    <w:rsid w:val="00DD4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39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nina</dc:creator>
  <cp:keywords/>
  <cp:lastModifiedBy>Nina Kanase</cp:lastModifiedBy>
  <cp:revision>4</cp:revision>
  <cp:lastPrinted>2006-08-01T17:47:00Z</cp:lastPrinted>
  <dcterms:created xsi:type="dcterms:W3CDTF">2019-08-25T22:43:00Z</dcterms:created>
  <dcterms:modified xsi:type="dcterms:W3CDTF">2019-08-25T23:24:00Z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